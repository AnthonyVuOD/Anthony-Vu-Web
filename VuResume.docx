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5C7C5" w14:textId="77777777" w:rsidR="00CA7C59" w:rsidRDefault="00CE65C9">
      <w:pPr>
        <w:pStyle w:val="Name"/>
      </w:pPr>
      <w:r>
        <w:t>Anthony Vu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64"/>
        <w:gridCol w:w="6685"/>
        <w:gridCol w:w="7"/>
      </w:tblGrid>
      <w:tr w:rsidR="00CA7C59" w14:paraId="042A87E8" w14:textId="77777777" w:rsidTr="00095B9A">
        <w:tc>
          <w:tcPr>
            <w:tcW w:w="5000" w:type="pct"/>
            <w:gridSpan w:val="3"/>
          </w:tcPr>
          <w:p w14:paraId="42BDBDE3" w14:textId="77777777" w:rsidR="00CA7C59" w:rsidRDefault="00CA7C59">
            <w:pPr>
              <w:pStyle w:val="SectionTitle"/>
            </w:pPr>
            <w:r>
              <w:t>objective</w:t>
            </w:r>
          </w:p>
        </w:tc>
      </w:tr>
      <w:tr w:rsidR="00CA7C59" w14:paraId="6C6351D1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6EAC8BF8" w14:textId="77777777" w:rsidR="00CA7C59" w:rsidRDefault="00CA7C59"/>
        </w:tc>
        <w:tc>
          <w:tcPr>
            <w:tcW w:w="3774" w:type="pct"/>
          </w:tcPr>
          <w:p w14:paraId="6C82AE3D" w14:textId="70AACDF4" w:rsidR="00CA7C59" w:rsidRDefault="00043B76" w:rsidP="00936D90">
            <w:r>
              <w:t xml:space="preserve">To </w:t>
            </w:r>
            <w:r w:rsidR="00DE1970">
              <w:t xml:space="preserve">test the </w:t>
            </w:r>
            <w:r w:rsidR="003D68E7">
              <w:t xml:space="preserve">limits of my mental and physical capacity </w:t>
            </w:r>
            <w:r w:rsidR="00DE1970">
              <w:t xml:space="preserve">with hard work and quick learning abilities to </w:t>
            </w:r>
            <w:r w:rsidR="00936D90">
              <w:t>further my career</w:t>
            </w:r>
            <w:r w:rsidR="00DE1970">
              <w:t xml:space="preserve">. </w:t>
            </w:r>
          </w:p>
        </w:tc>
      </w:tr>
      <w:tr w:rsidR="00CA7C59" w14:paraId="6A97E14D" w14:textId="77777777" w:rsidTr="00095B9A">
        <w:tc>
          <w:tcPr>
            <w:tcW w:w="5000" w:type="pct"/>
            <w:gridSpan w:val="3"/>
          </w:tcPr>
          <w:p w14:paraId="3946C247" w14:textId="77777777" w:rsidR="00CA7C59" w:rsidRDefault="00CA7C59">
            <w:pPr>
              <w:pStyle w:val="SectionTitle"/>
            </w:pPr>
            <w:r>
              <w:t>Experience</w:t>
            </w:r>
          </w:p>
        </w:tc>
      </w:tr>
      <w:tr w:rsidR="00CA7C59" w14:paraId="62BABBC4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5FAB3A10" w14:textId="77777777" w:rsidR="00CA7C59" w:rsidRDefault="00CA7C59"/>
        </w:tc>
        <w:tc>
          <w:tcPr>
            <w:tcW w:w="3774" w:type="pct"/>
          </w:tcPr>
          <w:p w14:paraId="46DF51A7" w14:textId="77777777" w:rsidR="00CA7C59" w:rsidRDefault="00CE65C9">
            <w:pPr>
              <w:pStyle w:val="CompanyName1"/>
              <w:tabs>
                <w:tab w:val="right" w:pos="-12412"/>
              </w:tabs>
            </w:pPr>
            <w:r>
              <w:t>2014-present</w:t>
            </w:r>
            <w:r w:rsidR="00CA7C59">
              <w:tab/>
            </w:r>
            <w:r>
              <w:t>Independent Contractor</w:t>
            </w:r>
            <w:r w:rsidR="00CA7C59">
              <w:tab/>
            </w:r>
            <w:r>
              <w:t>Austin, TX</w:t>
            </w:r>
          </w:p>
          <w:p w14:paraId="004C4558" w14:textId="77777777" w:rsidR="00E3087A" w:rsidRPr="00E3087A" w:rsidRDefault="00CE65C9" w:rsidP="00E3087A">
            <w:pPr>
              <w:pStyle w:val="JobTitle"/>
            </w:pPr>
            <w:r>
              <w:t>Optometrist/ Consultant</w:t>
            </w:r>
          </w:p>
          <w:p w14:paraId="36CD74D4" w14:textId="1ECA935A" w:rsidR="0098637E" w:rsidRDefault="004806D4" w:rsidP="004806D4">
            <w:pPr>
              <w:pStyle w:val="Achievement"/>
            </w:pPr>
            <w:r>
              <w:t>Enforced and maintained quality control of products</w:t>
            </w:r>
          </w:p>
          <w:p w14:paraId="331E9183" w14:textId="30668001" w:rsidR="00DE273B" w:rsidRPr="00C42F2A" w:rsidRDefault="00DE273B" w:rsidP="00C42F2A">
            <w:pPr>
              <w:pStyle w:val="Achievement"/>
            </w:pPr>
            <w:r>
              <w:t>Provided eye exams for individuals of lower socioeconomic status</w:t>
            </w:r>
          </w:p>
          <w:p w14:paraId="06E0376B" w14:textId="0307A8DC" w:rsidR="00CA7C59" w:rsidRDefault="0098637E" w:rsidP="000D7C39">
            <w:pPr>
              <w:pStyle w:val="Achievement"/>
            </w:pPr>
            <w:r>
              <w:t>Trainer and learning facilitator</w:t>
            </w:r>
          </w:p>
        </w:tc>
      </w:tr>
      <w:tr w:rsidR="00CA7C59" w14:paraId="4BF2892B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30C23B60" w14:textId="77777777" w:rsidR="00CA7C59" w:rsidRDefault="00CA7C59"/>
        </w:tc>
        <w:tc>
          <w:tcPr>
            <w:tcW w:w="3774" w:type="pct"/>
          </w:tcPr>
          <w:p w14:paraId="266C9E4E" w14:textId="77777777" w:rsidR="00CA7C59" w:rsidRDefault="00CE65C9">
            <w:pPr>
              <w:pStyle w:val="CompanyName"/>
            </w:pPr>
            <w:r>
              <w:t>2012-2014</w:t>
            </w:r>
            <w:r w:rsidR="00095B9A">
              <w:tab/>
            </w:r>
            <w:r>
              <w:t>Master Eye Associates</w:t>
            </w:r>
            <w:r w:rsidR="00095B9A">
              <w:tab/>
            </w:r>
            <w:r>
              <w:t>Austin, TX</w:t>
            </w:r>
          </w:p>
          <w:p w14:paraId="3001D44E" w14:textId="77777777" w:rsidR="00CA7C59" w:rsidRDefault="00CE65C9">
            <w:pPr>
              <w:pStyle w:val="JobTitle"/>
            </w:pPr>
            <w:r>
              <w:t xml:space="preserve">Managing </w:t>
            </w:r>
            <w:r w:rsidR="00E3087A">
              <w:t>Optometrist</w:t>
            </w:r>
          </w:p>
          <w:p w14:paraId="513A7021" w14:textId="77777777" w:rsidR="00CA7C59" w:rsidRPr="00C42F2A" w:rsidRDefault="007D34AD" w:rsidP="00C42F2A">
            <w:pPr>
              <w:pStyle w:val="Achievement"/>
            </w:pPr>
            <w:r>
              <w:t>Management of a medical office and employees</w:t>
            </w:r>
          </w:p>
          <w:p w14:paraId="49EC79E1" w14:textId="77777777" w:rsidR="00CA7C59" w:rsidRPr="00C42F2A" w:rsidRDefault="00DD0C8F" w:rsidP="00C42F2A">
            <w:pPr>
              <w:pStyle w:val="Achievement"/>
            </w:pPr>
            <w:r>
              <w:t>Provided eye exams for the greater Austin area</w:t>
            </w:r>
          </w:p>
          <w:p w14:paraId="100C890E" w14:textId="115F0BC0" w:rsidR="00CA7C59" w:rsidRDefault="0098637E" w:rsidP="000D7C39">
            <w:pPr>
              <w:pStyle w:val="Achievement"/>
            </w:pPr>
            <w:r>
              <w:t>Versatility</w:t>
            </w:r>
            <w:r w:rsidR="0091620D">
              <w:t xml:space="preserve"> by working in 6 different offices in Austin</w:t>
            </w:r>
          </w:p>
        </w:tc>
      </w:tr>
      <w:tr w:rsidR="00CA7C59" w14:paraId="70E5E6D4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32852178" w14:textId="77777777" w:rsidR="00CA7C59" w:rsidRDefault="00CA7C59"/>
        </w:tc>
        <w:tc>
          <w:tcPr>
            <w:tcW w:w="3774" w:type="pct"/>
          </w:tcPr>
          <w:p w14:paraId="3861D32F" w14:textId="77777777" w:rsidR="00CA7C59" w:rsidRDefault="00DE1970">
            <w:pPr>
              <w:pStyle w:val="CompanyName"/>
            </w:pPr>
            <w:r>
              <w:t>2010-2012</w:t>
            </w:r>
            <w:r w:rsidR="00095B9A">
              <w:tab/>
            </w:r>
            <w:r>
              <w:t>Flight Deck</w:t>
            </w:r>
            <w:r w:rsidR="00095B9A">
              <w:tab/>
            </w:r>
            <w:r>
              <w:t>Davie, FL</w:t>
            </w:r>
          </w:p>
          <w:p w14:paraId="1BEF7CB5" w14:textId="77777777" w:rsidR="00CA7C59" w:rsidRDefault="00DE1970">
            <w:pPr>
              <w:pStyle w:val="JobTitle"/>
            </w:pPr>
            <w:r>
              <w:t xml:space="preserve">Food Service </w:t>
            </w:r>
          </w:p>
          <w:p w14:paraId="4D8FDBEF" w14:textId="33D7A056" w:rsidR="00CA7C59" w:rsidRPr="00C42F2A" w:rsidRDefault="000D7C39" w:rsidP="00C42F2A">
            <w:pPr>
              <w:pStyle w:val="Achievement"/>
            </w:pPr>
            <w:r>
              <w:t xml:space="preserve">Inventory and </w:t>
            </w:r>
            <w:r w:rsidR="0098637E">
              <w:t>maintenance</w:t>
            </w:r>
            <w:r>
              <w:t xml:space="preserve"> of </w:t>
            </w:r>
            <w:r w:rsidR="00F704C7">
              <w:t>the Nova Southeastern University’s bar</w:t>
            </w:r>
          </w:p>
          <w:p w14:paraId="7161C37C" w14:textId="77777777" w:rsidR="00CA7C59" w:rsidRDefault="00745073" w:rsidP="00095B9A">
            <w:pPr>
              <w:pStyle w:val="Achievement"/>
            </w:pPr>
            <w:r>
              <w:t xml:space="preserve">Provided quality service at events of music artists and school officials </w:t>
            </w:r>
          </w:p>
          <w:p w14:paraId="33842E03" w14:textId="4E956009" w:rsidR="00745073" w:rsidRDefault="00745073" w:rsidP="00095B9A">
            <w:pPr>
              <w:pStyle w:val="Achievement"/>
            </w:pPr>
            <w:r>
              <w:t>Trained new employees</w:t>
            </w:r>
          </w:p>
        </w:tc>
      </w:tr>
      <w:tr w:rsidR="00CA7C59" w14:paraId="170372D2" w14:textId="77777777" w:rsidTr="00095B9A">
        <w:tc>
          <w:tcPr>
            <w:tcW w:w="5000" w:type="pct"/>
            <w:gridSpan w:val="3"/>
          </w:tcPr>
          <w:p w14:paraId="3ED546A1" w14:textId="77777777" w:rsidR="00CA7C59" w:rsidRDefault="00CA7C59">
            <w:pPr>
              <w:pStyle w:val="SectionTitle"/>
            </w:pPr>
            <w:r>
              <w:t>Education</w:t>
            </w:r>
          </w:p>
        </w:tc>
      </w:tr>
      <w:tr w:rsidR="00CA7C59" w14:paraId="7D8EEECD" w14:textId="77777777" w:rsidTr="00095B9A">
        <w:trPr>
          <w:gridAfter w:val="1"/>
          <w:wAfter w:w="4" w:type="pct"/>
        </w:trPr>
        <w:tc>
          <w:tcPr>
            <w:tcW w:w="1222" w:type="pct"/>
          </w:tcPr>
          <w:p w14:paraId="7A589E14" w14:textId="77777777" w:rsidR="00CA7C59" w:rsidRDefault="00CA7C59" w:rsidP="00043B76">
            <w:pPr>
              <w:contextualSpacing/>
            </w:pPr>
          </w:p>
        </w:tc>
        <w:tc>
          <w:tcPr>
            <w:tcW w:w="3774" w:type="pct"/>
          </w:tcPr>
          <w:p w14:paraId="34B56385" w14:textId="77777777" w:rsidR="00CA7C59" w:rsidRDefault="00CE65C9" w:rsidP="00043B76">
            <w:pPr>
              <w:pStyle w:val="CompanyName1"/>
              <w:spacing w:after="0" w:line="240" w:lineRule="auto"/>
              <w:contextualSpacing/>
            </w:pPr>
            <w:r>
              <w:t>2008-2012</w:t>
            </w:r>
            <w:r w:rsidR="00095B9A">
              <w:tab/>
            </w:r>
            <w:r>
              <w:t>Nova Southeastern University</w:t>
            </w:r>
            <w:r w:rsidR="00095B9A">
              <w:tab/>
            </w:r>
            <w:r>
              <w:t>Davie, FL</w:t>
            </w:r>
          </w:p>
          <w:p w14:paraId="2DB7C1B4" w14:textId="77777777" w:rsidR="00804BC1" w:rsidRPr="00C42F2A" w:rsidRDefault="00CE65C9" w:rsidP="00804BC1">
            <w:pPr>
              <w:pStyle w:val="Achievement"/>
              <w:spacing w:line="240" w:lineRule="auto"/>
              <w:contextualSpacing/>
            </w:pPr>
            <w:r>
              <w:t>Doctor of Optometry</w:t>
            </w:r>
          </w:p>
        </w:tc>
      </w:tr>
    </w:tbl>
    <w:tbl>
      <w:tblPr>
        <w:tblpPr w:leftFromText="180" w:rightFromText="180" w:vertAnchor="text" w:horzAnchor="page" w:tblpX="4036" w:tblpY="169"/>
        <w:tblW w:w="3809" w:type="pct"/>
        <w:tblLook w:val="0000" w:firstRow="0" w:lastRow="0" w:firstColumn="0" w:lastColumn="0" w:noHBand="0" w:noVBand="0"/>
      </w:tblPr>
      <w:tblGrid>
        <w:gridCol w:w="6747"/>
      </w:tblGrid>
      <w:tr w:rsidR="00CE65C9" w:rsidRPr="00C42F2A" w14:paraId="7B9FF0D8" w14:textId="77777777" w:rsidTr="00CE65C9">
        <w:trPr>
          <w:trHeight w:val="949"/>
        </w:trPr>
        <w:tc>
          <w:tcPr>
            <w:tcW w:w="5000" w:type="pct"/>
          </w:tcPr>
          <w:p w14:paraId="6F6C3B8F" w14:textId="77777777" w:rsidR="00CE65C9" w:rsidRDefault="00CE65C9" w:rsidP="00043B76">
            <w:pPr>
              <w:pStyle w:val="CompanyName1"/>
              <w:spacing w:after="0" w:line="240" w:lineRule="auto"/>
              <w:ind w:left="-86"/>
              <w:contextualSpacing/>
            </w:pPr>
            <w:r>
              <w:t>2004-2008</w:t>
            </w:r>
            <w:r>
              <w:tab/>
              <w:t>University of Florida</w:t>
            </w:r>
            <w:r>
              <w:tab/>
              <w:t>Gainesville, FL</w:t>
            </w:r>
          </w:p>
          <w:p w14:paraId="2635DE5A" w14:textId="77777777" w:rsidR="00CE65C9" w:rsidRPr="00C42F2A" w:rsidRDefault="00CE65C9" w:rsidP="00804BC1">
            <w:pPr>
              <w:pStyle w:val="Achievement"/>
              <w:tabs>
                <w:tab w:val="clear" w:pos="360"/>
                <w:tab w:val="num" w:pos="270"/>
              </w:tabs>
              <w:spacing w:line="240" w:lineRule="auto"/>
              <w:ind w:hanging="450"/>
              <w:contextualSpacing/>
            </w:pPr>
            <w:r>
              <w:t>BS Applied Physiolog</w:t>
            </w:r>
            <w:r w:rsidR="00804BC1">
              <w:t>y/ Kinesiology: Exercise Science</w:t>
            </w:r>
          </w:p>
        </w:tc>
      </w:tr>
    </w:tbl>
    <w:p w14:paraId="41E7799E" w14:textId="77777777" w:rsidR="00804BC1" w:rsidRDefault="00043B76" w:rsidP="00095B9A">
      <w: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64"/>
        <w:gridCol w:w="6685"/>
        <w:gridCol w:w="7"/>
      </w:tblGrid>
      <w:tr w:rsidR="00804BC1" w14:paraId="4C081263" w14:textId="77777777" w:rsidTr="000D7C39">
        <w:tc>
          <w:tcPr>
            <w:tcW w:w="5000" w:type="pct"/>
            <w:gridSpan w:val="3"/>
          </w:tcPr>
          <w:p w14:paraId="683172A5" w14:textId="77777777" w:rsidR="00804BC1" w:rsidRDefault="00804BC1" w:rsidP="00804BC1">
            <w:pPr>
              <w:pStyle w:val="SectionTitle"/>
              <w:spacing w:before="120"/>
            </w:pPr>
            <w:r>
              <w:t>Interests</w:t>
            </w:r>
          </w:p>
        </w:tc>
      </w:tr>
      <w:tr w:rsidR="00804BC1" w:rsidRPr="00C42F2A" w14:paraId="276B9845" w14:textId="77777777" w:rsidTr="000D7C39">
        <w:trPr>
          <w:gridAfter w:val="1"/>
          <w:wAfter w:w="4" w:type="pct"/>
        </w:trPr>
        <w:tc>
          <w:tcPr>
            <w:tcW w:w="1222" w:type="pct"/>
          </w:tcPr>
          <w:p w14:paraId="6CB62FC3" w14:textId="77777777" w:rsidR="00804BC1" w:rsidRDefault="00804BC1" w:rsidP="000D7C39">
            <w:pPr>
              <w:contextualSpacing/>
            </w:pPr>
          </w:p>
        </w:tc>
        <w:tc>
          <w:tcPr>
            <w:tcW w:w="3774" w:type="pct"/>
          </w:tcPr>
          <w:p w14:paraId="245336D7" w14:textId="469EA8F5" w:rsidR="00804BC1" w:rsidRPr="00C42F2A" w:rsidRDefault="0098637E" w:rsidP="00076C69">
            <w:pPr>
              <w:pStyle w:val="Achievement"/>
              <w:numPr>
                <w:ilvl w:val="0"/>
                <w:numId w:val="0"/>
              </w:numPr>
              <w:spacing w:line="240" w:lineRule="auto"/>
              <w:ind w:left="360" w:hanging="360"/>
              <w:contextualSpacing/>
            </w:pPr>
            <w:r>
              <w:t xml:space="preserve">Rock Climbing, </w:t>
            </w:r>
            <w:r w:rsidR="00076C69">
              <w:t>Web Development</w:t>
            </w:r>
            <w:bookmarkStart w:id="0" w:name="_GoBack"/>
            <w:bookmarkEnd w:id="0"/>
            <w:r>
              <w:t xml:space="preserve">, Athletics, </w:t>
            </w:r>
            <w:r w:rsidR="00371902">
              <w:t>Guitar</w:t>
            </w:r>
          </w:p>
        </w:tc>
      </w:tr>
    </w:tbl>
    <w:p w14:paraId="65BD5173" w14:textId="77777777" w:rsidR="00804BC1" w:rsidRDefault="00804BC1" w:rsidP="00095B9A"/>
    <w:p w14:paraId="2AEAA66F" w14:textId="427859C3" w:rsidR="00CA7C59" w:rsidRDefault="00E2065E" w:rsidP="00095B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6FFBB42" wp14:editId="2D22B32A">
                <wp:simplePos x="0" y="0"/>
                <wp:positionH relativeFrom="page">
                  <wp:posOffset>1068705</wp:posOffset>
                </wp:positionH>
                <wp:positionV relativeFrom="page">
                  <wp:posOffset>9143365</wp:posOffset>
                </wp:positionV>
                <wp:extent cx="5667375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8868"/>
                            </w:tblGrid>
                            <w:tr w:rsidR="00DE273B" w14:paraId="37A17E7A" w14:textId="77777777" w:rsidTr="00CE65C9">
                              <w:trPr>
                                <w:trHeight w:val="245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7D86CE33" w14:textId="77777777" w:rsidR="00DE273B" w:rsidRDefault="00DE273B" w:rsidP="00CE65C9">
                                  <w:pPr>
                                    <w:pStyle w:val="ContactInfo"/>
                                  </w:pPr>
                                  <w:r>
                                    <w:t xml:space="preserve"> Tonyvu001@hotmail.com</w:t>
                                  </w:r>
                                </w:p>
                              </w:tc>
                            </w:tr>
                            <w:tr w:rsidR="00DE273B" w14:paraId="7D828719" w14:textId="77777777" w:rsidTr="00CE65C9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497DE337" w14:textId="77777777" w:rsidR="00DE273B" w:rsidRDefault="00DE273B" w:rsidP="00CE65C9">
                                  <w:pPr>
                                    <w:pStyle w:val="ContactInfo"/>
                                  </w:pPr>
                                  <w:r>
                                    <w:t>4011 Brookview Road • Austin, TX 78722 • 727-631-2638</w:t>
                                  </w:r>
                                </w:p>
                              </w:tc>
                            </w:tr>
                          </w:tbl>
                          <w:p w14:paraId="1385CD49" w14:textId="77777777" w:rsidR="00DE273B" w:rsidRDefault="00DE27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15pt;margin-top:719.95pt;width:446.2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" o:allowincell="f" filled="f" stroked="f">
                <v:textbox>
                  <w:txbxContent>
                    <w:tbl>
                      <w:tblPr>
                        <w:tblW w:w="5000" w:type="pct"/>
                        <w:tblLook w:val="0000" w:firstRow="0" w:lastRow="0" w:firstColumn="0" w:lastColumn="0" w:noHBand="0" w:noVBand="0"/>
                      </w:tblPr>
                      <w:tblGrid>
                        <w:gridCol w:w="8868"/>
                      </w:tblGrid>
                      <w:tr w:rsidR="00DE273B" w14:paraId="37A17E7A" w14:textId="77777777" w:rsidTr="00CE65C9">
                        <w:trPr>
                          <w:trHeight w:val="245"/>
                        </w:trPr>
                        <w:tc>
                          <w:tcPr>
                            <w:tcW w:w="5000" w:type="pct"/>
                          </w:tcPr>
                          <w:p w14:paraId="7D86CE33" w14:textId="77777777" w:rsidR="00DE273B" w:rsidRDefault="00DE273B" w:rsidP="00CE65C9">
                            <w:pPr>
                              <w:pStyle w:val="ContactInfo"/>
                            </w:pPr>
                            <w:r>
                              <w:t xml:space="preserve"> Tonyvu001@hotmail.com</w:t>
                            </w:r>
                          </w:p>
                        </w:tc>
                      </w:tr>
                      <w:tr w:rsidR="00DE273B" w14:paraId="7D828719" w14:textId="77777777" w:rsidTr="00CE65C9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14:paraId="497DE337" w14:textId="77777777" w:rsidR="00DE273B" w:rsidRDefault="00DE273B" w:rsidP="00CE65C9">
                            <w:pPr>
                              <w:pStyle w:val="ContactInfo"/>
                            </w:pPr>
                            <w:r>
                              <w:t>4011 Brookview Road • Austin, TX 78722 • 727-631-2638</w:t>
                            </w:r>
                          </w:p>
                        </w:tc>
                      </w:tr>
                    </w:tbl>
                    <w:p w14:paraId="1385CD49" w14:textId="77777777" w:rsidR="00DE273B" w:rsidRDefault="00DE273B"/>
                  </w:txbxContent>
                </v:textbox>
                <w10:wrap anchorx="page" anchory="page"/>
              </v:shape>
            </w:pict>
          </mc:Fallback>
        </mc:AlternateContent>
      </w:r>
      <w:r w:rsidR="00043B76">
        <w:tab/>
      </w:r>
      <w:r w:rsidR="00043B76">
        <w:tab/>
      </w:r>
      <w:r w:rsidR="00043B76">
        <w:tab/>
      </w:r>
      <w:r w:rsidR="00043B76">
        <w:tab/>
      </w:r>
      <w:r w:rsidR="003D68E7">
        <w:rPr>
          <w:noProof/>
        </w:rPr>
        <w:t xml:space="preserve"> </w:t>
      </w:r>
    </w:p>
    <w:sectPr w:rsidR="00CA7C59" w:rsidSect="006572F4">
      <w:headerReference w:type="default" r:id="rId11"/>
      <w:footerReference w:type="default" r:id="rId12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0879D" w14:textId="77777777" w:rsidR="00DE273B" w:rsidRDefault="00DE273B">
      <w:r>
        <w:separator/>
      </w:r>
    </w:p>
  </w:endnote>
  <w:endnote w:type="continuationSeparator" w:id="0">
    <w:p w14:paraId="15E576D1" w14:textId="77777777" w:rsidR="00DE273B" w:rsidRDefault="00DE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4DFCD" w14:textId="77777777" w:rsidR="00DE273B" w:rsidRDefault="00DE273B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4F99C" w14:textId="77777777" w:rsidR="00DE273B" w:rsidRDefault="00DE273B">
      <w:r>
        <w:separator/>
      </w:r>
    </w:p>
  </w:footnote>
  <w:footnote w:type="continuationSeparator" w:id="0">
    <w:p w14:paraId="64B7D68E" w14:textId="77777777" w:rsidR="00DE273B" w:rsidRDefault="00DE27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3FC8C" w14:textId="77777777" w:rsidR="00DE273B" w:rsidRDefault="00DE273B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hideSpellingErrors/>
  <w:hideGrammaticalErrors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C9"/>
    <w:rsid w:val="00006A3E"/>
    <w:rsid w:val="00043B76"/>
    <w:rsid w:val="00076C69"/>
    <w:rsid w:val="00094606"/>
    <w:rsid w:val="00095B9A"/>
    <w:rsid w:val="000A3F3C"/>
    <w:rsid w:val="000D7C39"/>
    <w:rsid w:val="00144399"/>
    <w:rsid w:val="00267DFA"/>
    <w:rsid w:val="00371902"/>
    <w:rsid w:val="003C15DA"/>
    <w:rsid w:val="003D68E7"/>
    <w:rsid w:val="003F5CA8"/>
    <w:rsid w:val="004806D4"/>
    <w:rsid w:val="005134F1"/>
    <w:rsid w:val="00520181"/>
    <w:rsid w:val="00572879"/>
    <w:rsid w:val="005D2F28"/>
    <w:rsid w:val="006572F4"/>
    <w:rsid w:val="00745073"/>
    <w:rsid w:val="007B2B63"/>
    <w:rsid w:val="007D34AD"/>
    <w:rsid w:val="007D48EE"/>
    <w:rsid w:val="00804BC1"/>
    <w:rsid w:val="0091620D"/>
    <w:rsid w:val="00936D90"/>
    <w:rsid w:val="0098637E"/>
    <w:rsid w:val="009D4C72"/>
    <w:rsid w:val="00A023AE"/>
    <w:rsid w:val="00B35EBC"/>
    <w:rsid w:val="00BD5CB2"/>
    <w:rsid w:val="00C42F2A"/>
    <w:rsid w:val="00CA7C59"/>
    <w:rsid w:val="00CE65C9"/>
    <w:rsid w:val="00DD0C8F"/>
    <w:rsid w:val="00DE1970"/>
    <w:rsid w:val="00DE273B"/>
    <w:rsid w:val="00E2065E"/>
    <w:rsid w:val="00E3087A"/>
    <w:rsid w:val="00F528F8"/>
    <w:rsid w:val="00F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FFC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yy:_nkschpx05b2254jpg4wqrwr0000gn:T:TM02808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736568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2011-12-28T19:05:00+00:00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1404854</Value>
      <Value>1531179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3DB335B5-414B-471A-9372-AA6397200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9F9F1-2E60-4931-85B0-C29A8DD3BF7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TM02808064</Template>
  <TotalTime>71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Microsoft Corporation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rew wer</dc:creator>
  <cp:lastModifiedBy>rew wer</cp:lastModifiedBy>
  <cp:revision>14</cp:revision>
  <cp:lastPrinted>2003-12-31T20:25:00Z</cp:lastPrinted>
  <dcterms:created xsi:type="dcterms:W3CDTF">2016-01-16T16:04:00Z</dcterms:created>
  <dcterms:modified xsi:type="dcterms:W3CDTF">2016-04-13T16:45:00Z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